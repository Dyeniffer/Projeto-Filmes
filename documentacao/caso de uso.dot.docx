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383C11" w:rsidRDefault="00E96106" w:rsidP="00DD175D">
      <w:pPr>
        <w:pStyle w:val="Ttulo"/>
        <w:rPr>
          <w:lang w:val="pt-BR"/>
        </w:rPr>
      </w:pPr>
      <w:r>
        <w:fldChar w:fldCharType="begin"/>
      </w:r>
      <w:r w:rsidRPr="00383C11">
        <w:rPr>
          <w:lang w:val="pt-BR"/>
        </w:rPr>
        <w:instrText xml:space="preserve"> SUBJECT  \* MERGEFORMAT </w:instrText>
      </w:r>
      <w:r>
        <w:fldChar w:fldCharType="separate"/>
      </w:r>
      <w:r w:rsidR="004B4A4B">
        <w:rPr>
          <w:lang w:val="pt-BR"/>
        </w:rPr>
        <w:t>Movie Collector</w:t>
      </w:r>
      <w:r>
        <w:fldChar w:fldCharType="end"/>
      </w:r>
      <w:r w:rsidR="00383C11" w:rsidRPr="00383C11">
        <w:rPr>
          <w:lang w:val="pt-BR"/>
        </w:rPr>
        <w:br/>
      </w:r>
      <w:r w:rsidR="004B624F">
        <w:rPr>
          <w:lang w:val="pt-BR"/>
        </w:rPr>
        <w:t xml:space="preserve"> </w:t>
      </w:r>
      <w:r w:rsidR="00383C11" w:rsidRPr="00383C11">
        <w:rPr>
          <w:lang w:val="pt-BR"/>
        </w:rPr>
        <w:t>Caso de Uso</w:t>
      </w:r>
    </w:p>
    <w:p w:rsidR="00E96106" w:rsidRDefault="00383C11" w:rsidP="008866E4">
      <w:pPr>
        <w:pStyle w:val="Ttulo1"/>
      </w:pPr>
      <w:r>
        <w:t>Breve Descrição</w:t>
      </w:r>
    </w:p>
    <w:p w:rsidR="00E96106" w:rsidRDefault="00383C11" w:rsidP="00383C11">
      <w:pPr>
        <w:rPr>
          <w:lang w:val="pt-BR"/>
        </w:rPr>
      </w:pPr>
      <w:r>
        <w:rPr>
          <w:lang w:val="pt-BR"/>
        </w:rPr>
        <w:br/>
        <w:t>Este sistema fornece ao administrador a possibilidade de organizar e armazenar seus filmes da maneira que quiser, facilitando o acesso de seu material pessoal.</w:t>
      </w:r>
    </w:p>
    <w:p w:rsidR="00ED550E" w:rsidRPr="00383C11" w:rsidRDefault="00ED550E" w:rsidP="00383C11">
      <w:pPr>
        <w:rPr>
          <w:lang w:val="pt-BR"/>
        </w:rPr>
      </w:pPr>
    </w:p>
    <w:p w:rsidR="00E96106" w:rsidRDefault="00383C11" w:rsidP="008866E4">
      <w:pPr>
        <w:pStyle w:val="Ttulo1"/>
      </w:pPr>
      <w:r>
        <w:t>Atores</w:t>
      </w:r>
    </w:p>
    <w:p w:rsidR="00ED550E" w:rsidRPr="00ED550E" w:rsidRDefault="00ED550E" w:rsidP="00ED550E"/>
    <w:p w:rsidR="00E96106" w:rsidRPr="00ED550E" w:rsidRDefault="00383C11" w:rsidP="00985EE5">
      <w:pPr>
        <w:pStyle w:val="Ttulo2"/>
        <w:rPr>
          <w:rFonts w:ascii="Times New Roman" w:hAnsi="Times New Roman"/>
          <w:b w:val="0"/>
          <w:sz w:val="24"/>
          <w:szCs w:val="24"/>
          <w:lang w:val="pt-BR"/>
        </w:rPr>
      </w:pPr>
      <w:r w:rsidRPr="00ED550E">
        <w:rPr>
          <w:rFonts w:ascii="Times New Roman" w:hAnsi="Times New Roman"/>
          <w:b w:val="0"/>
          <w:sz w:val="24"/>
          <w:szCs w:val="24"/>
          <w:lang w:val="pt-BR"/>
        </w:rPr>
        <w:t>Cinéfilo Cliente</w:t>
      </w:r>
    </w:p>
    <w:p w:rsidR="00ED550E" w:rsidRPr="00ED550E" w:rsidRDefault="00ED550E" w:rsidP="00383C11">
      <w:pPr>
        <w:rPr>
          <w:lang w:val="pt-BR"/>
        </w:rPr>
      </w:pPr>
    </w:p>
    <w:p w:rsidR="00E96106" w:rsidRPr="00383C11" w:rsidRDefault="00383C11" w:rsidP="008866E4">
      <w:pPr>
        <w:pStyle w:val="Ttulo1"/>
        <w:rPr>
          <w:lang w:val="pt-BR"/>
        </w:rPr>
      </w:pPr>
      <w:r w:rsidRPr="00383C11">
        <w:rPr>
          <w:lang w:val="pt-BR"/>
        </w:rPr>
        <w:t>Pré</w:t>
      </w:r>
      <w:r w:rsidR="003A798E">
        <w:rPr>
          <w:lang w:val="pt-BR"/>
        </w:rPr>
        <w:t>-</w:t>
      </w:r>
      <w:bookmarkStart w:id="0" w:name="_GoBack"/>
      <w:bookmarkEnd w:id="0"/>
      <w:r w:rsidRPr="00383C11">
        <w:rPr>
          <w:lang w:val="pt-BR"/>
        </w:rPr>
        <w:t>Requisitos</w:t>
      </w:r>
    </w:p>
    <w:p w:rsidR="00ED550E" w:rsidRDefault="00ED550E" w:rsidP="00383C11">
      <w:pPr>
        <w:rPr>
          <w:lang w:val="pt-BR"/>
        </w:rPr>
      </w:pPr>
    </w:p>
    <w:p w:rsidR="00ED550E" w:rsidRDefault="00ED550E" w:rsidP="00383C11">
      <w:pPr>
        <w:rPr>
          <w:lang w:val="pt-BR"/>
        </w:rPr>
      </w:pPr>
      <w:r>
        <w:rPr>
          <w:lang w:val="pt-BR"/>
        </w:rPr>
        <w:t>As funcionalidades serem especificadas com o cliente.</w:t>
      </w:r>
    </w:p>
    <w:p w:rsidR="00ED550E" w:rsidRDefault="00ED550E" w:rsidP="00383C11">
      <w:pPr>
        <w:rPr>
          <w:lang w:val="pt-BR"/>
        </w:rPr>
      </w:pPr>
    </w:p>
    <w:p w:rsidR="00ED550E" w:rsidRPr="00383C11" w:rsidRDefault="00ED550E" w:rsidP="00383C11">
      <w:pPr>
        <w:rPr>
          <w:lang w:val="pt-BR"/>
        </w:rPr>
      </w:pPr>
      <w:r>
        <w:rPr>
          <w:lang w:val="pt-BR"/>
        </w:rPr>
        <w:t>O cliente estar de acordo com as especificações.</w:t>
      </w:r>
    </w:p>
    <w:p w:rsidR="00383C11" w:rsidRPr="00383C11" w:rsidRDefault="00383C11" w:rsidP="00383C11">
      <w:pPr>
        <w:rPr>
          <w:lang w:val="pt-BR"/>
        </w:rPr>
      </w:pPr>
    </w:p>
    <w:p w:rsidR="00383C11" w:rsidRPr="00383C11" w:rsidRDefault="00383C11" w:rsidP="000E5836">
      <w:pPr>
        <w:pStyle w:val="Corpodetexto"/>
        <w:rPr>
          <w:lang w:val="pt-BR"/>
        </w:rPr>
      </w:pPr>
    </w:p>
    <w:p w:rsidR="00E96106" w:rsidRDefault="00383C11" w:rsidP="008866E4">
      <w:pPr>
        <w:pStyle w:val="Ttulo1"/>
      </w:pPr>
      <w:r>
        <w:t>Fluxo Básico de Eventos</w:t>
      </w:r>
    </w:p>
    <w:p w:rsidR="00ED550E" w:rsidRDefault="00ED550E" w:rsidP="00ED550E"/>
    <w:p w:rsidR="00ED550E" w:rsidRDefault="00ED550E" w:rsidP="00ED550E"/>
    <w:p w:rsidR="00ED550E" w:rsidRDefault="00ED550E" w:rsidP="00ED550E">
      <w:pPr>
        <w:numPr>
          <w:ilvl w:val="0"/>
          <w:numId w:val="10"/>
        </w:numPr>
        <w:rPr>
          <w:lang w:val="pt-BR"/>
        </w:rPr>
      </w:pPr>
      <w:r w:rsidRPr="00ED550E">
        <w:rPr>
          <w:lang w:val="pt-BR"/>
        </w:rPr>
        <w:t>O caso de uso começa quando o cin</w:t>
      </w:r>
      <w:r>
        <w:rPr>
          <w:lang w:val="pt-BR"/>
        </w:rPr>
        <w:t>éfilo faz a sua autenticação para o sistema.</w:t>
      </w:r>
    </w:p>
    <w:p w:rsidR="00ED550E" w:rsidRDefault="00ED550E" w:rsidP="00ED550E">
      <w:pPr>
        <w:ind w:left="720"/>
        <w:rPr>
          <w:lang w:val="pt-BR"/>
        </w:rPr>
      </w:pPr>
      <w:r>
        <w:rPr>
          <w:lang w:val="pt-BR"/>
        </w:rPr>
        <w:t>Caso de uso:   Validar o usuário.</w:t>
      </w:r>
    </w:p>
    <w:p w:rsidR="00ED550E" w:rsidRDefault="00ED550E" w:rsidP="00ED550E">
      <w:pPr>
        <w:numPr>
          <w:ilvl w:val="0"/>
          <w:numId w:val="10"/>
        </w:numPr>
        <w:rPr>
          <w:lang w:val="pt-BR"/>
        </w:rPr>
      </w:pPr>
      <w:r>
        <w:rPr>
          <w:lang w:val="pt-BR"/>
        </w:rPr>
        <w:t>O sistema  mostra as alternativas ( possibilidades) que contém no sistema.</w:t>
      </w:r>
    </w:p>
    <w:p w:rsidR="00ED550E" w:rsidRDefault="00ED550E" w:rsidP="00ED550E">
      <w:pPr>
        <w:numPr>
          <w:ilvl w:val="0"/>
          <w:numId w:val="10"/>
        </w:numPr>
        <w:rPr>
          <w:lang w:val="pt-BR"/>
        </w:rPr>
      </w:pPr>
      <w:r>
        <w:rPr>
          <w:lang w:val="pt-BR"/>
        </w:rPr>
        <w:t>O usuário escolhe uma opção.</w:t>
      </w:r>
    </w:p>
    <w:p w:rsidR="00ED550E" w:rsidRDefault="00ED550E" w:rsidP="00ED550E">
      <w:pPr>
        <w:numPr>
          <w:ilvl w:val="0"/>
          <w:numId w:val="10"/>
        </w:numPr>
        <w:rPr>
          <w:lang w:val="pt-BR"/>
        </w:rPr>
      </w:pPr>
      <w:r>
        <w:rPr>
          <w:lang w:val="pt-BR"/>
        </w:rPr>
        <w:t>O usuário preenche o campo escolhido.</w:t>
      </w:r>
    </w:p>
    <w:p w:rsidR="00ED550E" w:rsidRDefault="00ED550E" w:rsidP="00ED550E">
      <w:pPr>
        <w:numPr>
          <w:ilvl w:val="0"/>
          <w:numId w:val="10"/>
        </w:numPr>
        <w:rPr>
          <w:lang w:val="pt-BR"/>
        </w:rPr>
      </w:pPr>
      <w:r>
        <w:rPr>
          <w:lang w:val="pt-BR"/>
        </w:rPr>
        <w:t>O usuário salva suas alterações.</w:t>
      </w:r>
    </w:p>
    <w:p w:rsidR="00ED550E" w:rsidRDefault="00ED550E" w:rsidP="00ED550E">
      <w:pPr>
        <w:numPr>
          <w:ilvl w:val="0"/>
          <w:numId w:val="10"/>
        </w:numPr>
        <w:rPr>
          <w:lang w:val="pt-BR"/>
        </w:rPr>
      </w:pPr>
      <w:r>
        <w:rPr>
          <w:lang w:val="pt-BR"/>
        </w:rPr>
        <w:t>O sistema reconhece a alteração feita com sucesso.</w:t>
      </w:r>
    </w:p>
    <w:p w:rsidR="00ED550E" w:rsidRDefault="002D3AC5" w:rsidP="00ED550E">
      <w:pPr>
        <w:numPr>
          <w:ilvl w:val="0"/>
          <w:numId w:val="10"/>
        </w:numPr>
        <w:rPr>
          <w:lang w:val="pt-BR"/>
        </w:rPr>
      </w:pPr>
      <w:r>
        <w:rPr>
          <w:lang w:val="pt-BR"/>
        </w:rPr>
        <w:t>O caso de uso termina com sucesso.</w:t>
      </w:r>
    </w:p>
    <w:p w:rsidR="002D3AC5" w:rsidRDefault="002D3AC5" w:rsidP="004B4A4B">
      <w:pPr>
        <w:ind w:left="720"/>
        <w:rPr>
          <w:lang w:val="pt-BR"/>
        </w:rPr>
      </w:pPr>
    </w:p>
    <w:p w:rsidR="00E96106" w:rsidRDefault="00383C11" w:rsidP="000E5836">
      <w:pPr>
        <w:pStyle w:val="Ttulo1"/>
      </w:pPr>
      <w:r>
        <w:t>Fluxos Alternativos</w:t>
      </w:r>
    </w:p>
    <w:p w:rsidR="00383C11" w:rsidRDefault="00383C11" w:rsidP="00383C11">
      <w:r>
        <w:t xml:space="preserve">5.1 </w:t>
      </w:r>
      <w:r w:rsidR="002D3AC5">
        <w:t>Usuário Inválido</w:t>
      </w:r>
    </w:p>
    <w:p w:rsidR="00383C11" w:rsidRPr="00383C11" w:rsidRDefault="00383C11" w:rsidP="00383C11">
      <w:pPr>
        <w:rPr>
          <w:lang w:val="pt-BR"/>
        </w:rPr>
      </w:pPr>
    </w:p>
    <w:p w:rsidR="004B4A4B" w:rsidRPr="004B4A4B" w:rsidRDefault="004B4A4B" w:rsidP="004B624F">
      <w:pPr>
        <w:pStyle w:val="Ttulo1"/>
        <w:numPr>
          <w:ilvl w:val="0"/>
          <w:numId w:val="0"/>
        </w:numPr>
        <w:ind w:left="720" w:hanging="720"/>
      </w:pPr>
    </w:p>
    <w:p w:rsidR="00E96106" w:rsidRDefault="00383C11" w:rsidP="000E5836">
      <w:pPr>
        <w:pStyle w:val="Ttulo1"/>
      </w:pPr>
      <w:r>
        <w:t>Requisitos Especiais</w:t>
      </w:r>
    </w:p>
    <w:p w:rsidR="00383C11" w:rsidRPr="00383C11" w:rsidRDefault="00383C11" w:rsidP="00383C11">
      <w:pPr>
        <w:rPr>
          <w:lang w:val="pt-BR"/>
        </w:rPr>
      </w:pPr>
      <w:r w:rsidRPr="00383C11">
        <w:rPr>
          <w:lang w:val="pt-BR"/>
        </w:rPr>
        <w:t xml:space="preserve">[ SpReq : WC- 1] </w:t>
      </w:r>
      <w:r w:rsidR="002D3AC5">
        <w:rPr>
          <w:lang w:val="pt-BR"/>
        </w:rPr>
        <w:t>O sistema deve apontar erro quando o usuário deixar algum campo obrigatório em branco.</w:t>
      </w:r>
    </w:p>
    <w:p w:rsidR="00383C11" w:rsidRPr="00383C11" w:rsidRDefault="00383C11" w:rsidP="00383C11">
      <w:pPr>
        <w:rPr>
          <w:lang w:val="pt-BR"/>
        </w:rPr>
      </w:pPr>
    </w:p>
    <w:p w:rsidR="00383C11" w:rsidRDefault="00383C11" w:rsidP="00383C11">
      <w:pPr>
        <w:rPr>
          <w:lang w:val="pt-BR"/>
        </w:rPr>
      </w:pPr>
      <w:r w:rsidRPr="00383C11">
        <w:rPr>
          <w:lang w:val="pt-BR"/>
        </w:rPr>
        <w:t xml:space="preserve">[ SpReq2 : WC- 2] </w:t>
      </w:r>
      <w:r w:rsidR="002D3AC5">
        <w:rPr>
          <w:lang w:val="pt-BR"/>
        </w:rPr>
        <w:t>Somente o administrador usa o sistema.</w:t>
      </w:r>
    </w:p>
    <w:p w:rsidR="008866E4" w:rsidRPr="00383C11" w:rsidRDefault="008866E4">
      <w:pPr>
        <w:rPr>
          <w:lang w:val="pt-BR"/>
        </w:rPr>
      </w:pPr>
    </w:p>
    <w:sectPr w:rsidR="008866E4" w:rsidRPr="00383C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A4B" w:rsidRDefault="004B4A4B">
      <w:r>
        <w:separator/>
      </w:r>
    </w:p>
  </w:endnote>
  <w:endnote w:type="continuationSeparator" w:id="0">
    <w:p w:rsidR="004B4A4B" w:rsidRDefault="004B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A798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3A798E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A4B" w:rsidRDefault="004B4A4B">
      <w:r>
        <w:separator/>
      </w:r>
    </w:p>
  </w:footnote>
  <w:footnote w:type="continuationSeparator" w:id="0">
    <w:p w:rsidR="004B4A4B" w:rsidRDefault="004B4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4B624F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4B4A4B">
            <w:rPr>
              <w:sz w:val="20"/>
            </w:rPr>
            <w:t>Movie Collecto</w:t>
          </w:r>
          <w:r>
            <w:rPr>
              <w:sz w:val="20"/>
            </w:rPr>
            <w:fldChar w:fldCharType="end"/>
          </w:r>
          <w:r w:rsidR="004B624F">
            <w:rPr>
              <w:sz w:val="20"/>
            </w:rPr>
            <w:t>r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4B4A4B" w:rsidP="004B4A4B">
          <w:pPr>
            <w:rPr>
              <w:sz w:val="20"/>
            </w:rPr>
          </w:pPr>
          <w:r>
            <w:rPr>
              <w:sz w:val="20"/>
            </w:rPr>
            <w:t>Especificação do Caso de uso</w:t>
          </w:r>
        </w:p>
      </w:tc>
      <w:tc>
        <w:tcPr>
          <w:tcW w:w="2369" w:type="dxa"/>
        </w:tcPr>
        <w:p w:rsidR="00985EE5" w:rsidRDefault="004B4A4B" w:rsidP="004B4A4B">
          <w:pPr>
            <w:rPr>
              <w:sz w:val="20"/>
            </w:rPr>
          </w:pPr>
          <w:r>
            <w:rPr>
              <w:sz w:val="20"/>
            </w:rPr>
            <w:t xml:space="preserve">  Date:  02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09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2013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AA2791B"/>
    <w:multiLevelType w:val="hybridMultilevel"/>
    <w:tmpl w:val="80524D10"/>
    <w:lvl w:ilvl="0" w:tplc="7026E7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4B"/>
    <w:rsid w:val="0005497B"/>
    <w:rsid w:val="000E5836"/>
    <w:rsid w:val="00115045"/>
    <w:rsid w:val="001751A2"/>
    <w:rsid w:val="002D3AC5"/>
    <w:rsid w:val="00383C11"/>
    <w:rsid w:val="003A798E"/>
    <w:rsid w:val="004542E5"/>
    <w:rsid w:val="004B4A4B"/>
    <w:rsid w:val="004B624F"/>
    <w:rsid w:val="005D00E2"/>
    <w:rsid w:val="006B0D38"/>
    <w:rsid w:val="006F60B2"/>
    <w:rsid w:val="008866E4"/>
    <w:rsid w:val="00942ADD"/>
    <w:rsid w:val="00985EE5"/>
    <w:rsid w:val="00DD175D"/>
    <w:rsid w:val="00E96106"/>
    <w:rsid w:val="00ED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ngenhari%20de%20Software%20III\Documenta&#231;&#227;o-projeto\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 de uso</Template>
  <TotalTime>15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imagem</dc:creator>
  <cp:lastModifiedBy>imagem</cp:lastModifiedBy>
  <cp:revision>3</cp:revision>
  <cp:lastPrinted>2013-09-03T11:36:00Z</cp:lastPrinted>
  <dcterms:created xsi:type="dcterms:W3CDTF">2013-09-03T11:22:00Z</dcterms:created>
  <dcterms:modified xsi:type="dcterms:W3CDTF">2013-09-03T13:17:00Z</dcterms:modified>
</cp:coreProperties>
</file>